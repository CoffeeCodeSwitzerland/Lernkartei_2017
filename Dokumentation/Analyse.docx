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83A" w:rsidRDefault="00D5083A" w:rsidP="00D5083A">
      <w:pPr>
        <w:pStyle w:val="Titel"/>
      </w:pPr>
      <w:r>
        <w:t>Analyse</w:t>
      </w:r>
    </w:p>
    <w:p w:rsidR="001F28E8" w:rsidRPr="001F28E8" w:rsidRDefault="001F28E8" w:rsidP="001F28E8">
      <w:r>
        <w:t>des Sub-Projektes Benutzerverwaltung</w:t>
      </w:r>
    </w:p>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p w:rsidR="001F28E8" w:rsidRDefault="001F28E8" w:rsidP="00D5083A">
      <w:r>
        <w:rPr>
          <w:noProof/>
        </w:rPr>
        <mc:AlternateContent>
          <mc:Choice Requires="wps">
            <w:drawing>
              <wp:anchor distT="45720" distB="45720" distL="114300" distR="114300" simplePos="0" relativeHeight="251659264" behindDoc="0" locked="0" layoutInCell="1" allowOverlap="1" wp14:anchorId="3F52833B" wp14:editId="5B81450D">
                <wp:simplePos x="0" y="0"/>
                <wp:positionH relativeFrom="column">
                  <wp:posOffset>46355</wp:posOffset>
                </wp:positionH>
                <wp:positionV relativeFrom="paragraph">
                  <wp:posOffset>218894</wp:posOffset>
                </wp:positionV>
                <wp:extent cx="2360930" cy="1404620"/>
                <wp:effectExtent l="0" t="0" r="127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F28E8" w:rsidRDefault="001F28E8">
                            <w:r>
                              <w:t>Erstellt am: 15.06.2017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52833B" id="_x0000_t202" coordsize="21600,21600" o:spt="202" path="m,l,21600r21600,l21600,xe">
                <v:stroke joinstyle="miter"/>
                <v:path gradientshapeok="t" o:connecttype="rect"/>
              </v:shapetype>
              <v:shape id="Textfeld 2" o:spid="_x0000_s1026" type="#_x0000_t202" style="position:absolute;margin-left:3.65pt;margin-top:17.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" stroked="f">
                <v:textbox style="mso-fit-shape-to-text:t">
                  <w:txbxContent>
                    <w:p w:rsidR="001F28E8" w:rsidRDefault="001F28E8">
                      <w:r>
                        <w:t>Erstellt am: 15.06.2017</w:t>
                      </w:r>
                    </w:p>
                  </w:txbxContent>
                </v:textbox>
                <w10:wrap type="square"/>
              </v:shape>
            </w:pict>
          </mc:Fallback>
        </mc:AlternateContent>
      </w:r>
    </w:p>
    <w:p w:rsidR="001F28E8" w:rsidRDefault="001F28E8" w:rsidP="00D5083A"/>
    <w:p w:rsidR="001F28E8" w:rsidRDefault="001F28E8" w:rsidP="00D5083A"/>
    <w:p w:rsidR="001F28E8" w:rsidRDefault="001F28E8" w:rsidP="00D5083A"/>
    <w:p w:rsidR="001F28E8" w:rsidRDefault="00D5083A" w:rsidP="00D5083A">
      <w:r>
        <w:br w:type="page"/>
      </w:r>
    </w:p>
    <w:p w:rsidR="00D5083A" w:rsidRDefault="00D5083A" w:rsidP="00D5083A">
      <w:pPr>
        <w:pStyle w:val="berschrift1"/>
      </w:pPr>
      <w:r>
        <w:lastRenderedPageBreak/>
        <w:t>Einleitung</w:t>
      </w:r>
    </w:p>
    <w:p w:rsidR="00D5083A" w:rsidRDefault="00D5083A" w:rsidP="00D5083A">
      <w:r>
        <w:t>In der Analyse wu</w:t>
      </w:r>
      <w:r w:rsidR="00DC6C7D">
        <w:t xml:space="preserve">rden die Richtlinien aufgrund </w:t>
      </w:r>
      <w:r w:rsidR="003F6F24">
        <w:t>der</w:t>
      </w:r>
      <w:r w:rsidR="00DC6C7D">
        <w:t xml:space="preserve"> Anforderungen der WISS abgeleitet und für das Projekt angepasst. Das folgende Dokument beinhaltet die Erfassung der letzten Schritte innerhalb dieses Gebietes und</w:t>
      </w:r>
      <w:r w:rsidR="003F6F24">
        <w:t xml:space="preserve"> handelt aufgrund dessen das</w:t>
      </w:r>
      <w:r w:rsidR="00DC6C7D">
        <w:t xml:space="preserve"> neue Konzept aus. </w:t>
      </w:r>
    </w:p>
    <w:p w:rsidR="003C3ED0" w:rsidRDefault="003C3ED0" w:rsidP="003C3ED0">
      <w:pPr>
        <w:pStyle w:val="berschrift1"/>
      </w:pPr>
      <w:r>
        <w:t>Anforderungen</w:t>
      </w:r>
    </w:p>
    <w:p w:rsidR="003C3ED0" w:rsidRDefault="003C3ED0" w:rsidP="003C3ED0">
      <w:r>
        <w:t xml:space="preserve">Innerhalb der am 15.06.2017 stattgefundenen Planung wurden die folgenden von der Direktion gestellten Anforderungen erfasst und in eine für das Projekt geeignete Form umgewandelt. Hieraus ging nach verschiedenen Versionen folgenden Richtlinien hervor. </w:t>
      </w:r>
    </w:p>
    <w:p w:rsidR="003C3ED0" w:rsidRDefault="003C3ED0" w:rsidP="003C3ED0">
      <w:pPr>
        <w:pStyle w:val="berschrift2"/>
      </w:pPr>
      <w:r>
        <w:t>IST</w:t>
      </w:r>
    </w:p>
    <w:p w:rsidR="003C3ED0" w:rsidRDefault="003C3ED0" w:rsidP="003C3ED0">
      <w:r>
        <w:t>Innerhalb dieses Teilprojektes wurde bereits letztes Jahr Arbeit geleistet womit hierbei an diese angeknüpft wird. Im folgenden Abschnitt wird die aktuelle Situation erklärt.</w:t>
      </w:r>
    </w:p>
    <w:p w:rsidR="003C3ED0" w:rsidRDefault="003C3ED0" w:rsidP="003C3ED0">
      <w:pPr>
        <w:pStyle w:val="berschrift3"/>
      </w:pPr>
      <w:r>
        <w:t xml:space="preserve">Benutzerdaten </w:t>
      </w:r>
    </w:p>
    <w:p w:rsidR="003C3ED0" w:rsidRDefault="003C3ED0" w:rsidP="003C3ED0">
      <w:r>
        <w:t xml:space="preserve">Bei den System und Benutzerdaten handelt es sich um lokale Variablen beziehungsweise Einstellungen welche vom System zu Optimierung der Benutzung des </w:t>
      </w:r>
      <w:r w:rsidR="00D71362">
        <w:t>Systems</w:t>
      </w:r>
      <w:r>
        <w:t xml:space="preserve"> gespeichert werden. Konkret werden Daten wie: die während des Lernens maximale anzuzeigende Anzahl von Karten, das Anzeigen des tooltips (Hilfe innerhalb des Programms) und weitere Sache</w:t>
      </w:r>
      <w:r w:rsidR="00FB1182">
        <w:t>n darin abgespeichert</w:t>
      </w:r>
      <w:r>
        <w:t>.</w:t>
      </w:r>
    </w:p>
    <w:p w:rsidR="003C3ED0" w:rsidRDefault="003C3ED0" w:rsidP="003C3ED0">
      <w:pPr>
        <w:pStyle w:val="berschrift3"/>
      </w:pPr>
      <w:r>
        <w:t>Lerndaten</w:t>
      </w:r>
    </w:p>
    <w:p w:rsidR="003C3ED0" w:rsidRDefault="003C3ED0" w:rsidP="003C3ED0">
      <w:r>
        <w:t>Die Lerndaten umfassen jegliche Informationen zu den einzelnen Karteikarten und den darin enthaltenden Werte</w:t>
      </w:r>
      <w:r w:rsidR="002C5CB5">
        <w:t>n</w:t>
      </w:r>
      <w:r>
        <w:t>. Zudem werden die Daten der Doors</w:t>
      </w:r>
      <w:r w:rsidR="002C5CB5">
        <w:t xml:space="preserve"> </w:t>
      </w:r>
      <w:r>
        <w:t>(Türen) und Stacks</w:t>
      </w:r>
      <w:r w:rsidR="002C5CB5">
        <w:t xml:space="preserve"> </w:t>
      </w:r>
      <w:r>
        <w:t>(Karteikartenstapel) innerhalb dieser DB abgelegt. Des Weiteren sind bereits Attribute vorhanden deren Funktionalität noch nicht erstellt wurde.</w:t>
      </w:r>
    </w:p>
    <w:p w:rsidR="003C3ED0" w:rsidRDefault="003C3ED0" w:rsidP="003C3ED0">
      <w:pPr>
        <w:pStyle w:val="berschrift3"/>
      </w:pPr>
      <w:r>
        <w:t>Anmerkungen zum IST-Zustand</w:t>
      </w:r>
    </w:p>
    <w:p w:rsidR="003C3ED0" w:rsidRDefault="003C3ED0" w:rsidP="003C3ED0">
      <w:r>
        <w:t>Der aktuelle Zustand zeichnet sich – nach der Meinung des Projektteams – durch das Fehlen jeglicher Organisationsstrukturen aus und ist somit für das Vorhaben nicht geeignet. Optimierung wäre in Form einer Normali</w:t>
      </w:r>
      <w:r w:rsidR="002C5CB5">
        <w:t>sierung einzubringen. Weiteres d</w:t>
      </w:r>
      <w:r>
        <w:t>azu findet sich in den nächsten Punkten wieder.</w:t>
      </w:r>
      <w:r>
        <w:br w:type="page"/>
      </w:r>
    </w:p>
    <w:p w:rsidR="003C3ED0" w:rsidRDefault="003C3ED0" w:rsidP="003C3ED0">
      <w:pPr>
        <w:pStyle w:val="berschrift2"/>
      </w:pPr>
      <w:r>
        <w:lastRenderedPageBreak/>
        <w:t>SOLL</w:t>
      </w:r>
    </w:p>
    <w:p w:rsidR="003C3ED0" w:rsidRDefault="003C3ED0" w:rsidP="003C3ED0">
      <w:r>
        <w:t>Das Team hat sich nach dem Befassen mit der aktuellen Situation dazu entschlossen folgenden Ziele vorzusehen um das im Einstieg genannte Ziel umsetzten zu können. Die folgenden Ziele wurden noch nicht von dem Auftraggeber bestätigt.</w:t>
      </w:r>
    </w:p>
    <w:p w:rsidR="003C3ED0" w:rsidRDefault="003C3ED0" w:rsidP="003C3ED0">
      <w:pPr>
        <w:pStyle w:val="Listenabsatz"/>
        <w:numPr>
          <w:ilvl w:val="0"/>
          <w:numId w:val="17"/>
        </w:numPr>
      </w:pPr>
      <w:r>
        <w:t>Jeder Benutzer erhält eine eigenen Verwaltungseinheit</w:t>
      </w:r>
    </w:p>
    <w:p w:rsidR="003C3ED0" w:rsidRDefault="003C3ED0" w:rsidP="003C3ED0">
      <w:pPr>
        <w:pStyle w:val="Listenabsatz"/>
        <w:numPr>
          <w:ilvl w:val="0"/>
          <w:numId w:val="17"/>
        </w:numPr>
      </w:pPr>
      <w:r>
        <w:t>Verwaltungseinheiten werden lokal verwaltet, jedoch extern synchronisiert</w:t>
      </w:r>
    </w:p>
    <w:p w:rsidR="003C3ED0" w:rsidRDefault="003C3ED0" w:rsidP="003C3ED0">
      <w:pPr>
        <w:pStyle w:val="Listenabsatz"/>
        <w:numPr>
          <w:ilvl w:val="0"/>
          <w:numId w:val="17"/>
        </w:numPr>
      </w:pPr>
      <w:r>
        <w:t>Gruppen besitzen eigene Verwaltungseinheiten. Beim Erstellen werden die Userrechte (Die aufgelistete Person erhält jegliche Rechte )</w:t>
      </w:r>
    </w:p>
    <w:p w:rsidR="00861DCF" w:rsidRDefault="00861DCF" w:rsidP="003C3ED0">
      <w:pPr>
        <w:pStyle w:val="Listenabsatz"/>
        <w:numPr>
          <w:ilvl w:val="0"/>
          <w:numId w:val="17"/>
        </w:numPr>
      </w:pPr>
      <w:r>
        <w:t>Die Gruppen besitzen die Möglichkeit Lese- und/oder Schreibrechte an andere Gruppen zu verteilen</w:t>
      </w:r>
    </w:p>
    <w:p w:rsidR="00861DCF" w:rsidRDefault="00861DCF" w:rsidP="00861DCF">
      <w:pPr>
        <w:pStyle w:val="Listenabsatz"/>
        <w:numPr>
          <w:ilvl w:val="0"/>
          <w:numId w:val="17"/>
        </w:numPr>
      </w:pPr>
      <w:r>
        <w:t>Benutzer können ebenfalls die Rechte ihrer eigenen Verwaltungseinheit an andere Leute verteilen.</w:t>
      </w:r>
    </w:p>
    <w:p w:rsidR="00861DCF" w:rsidRPr="00EF2F2C" w:rsidRDefault="00861DCF" w:rsidP="00861DCF">
      <w:pPr>
        <w:pStyle w:val="Listenabsatz"/>
        <w:numPr>
          <w:ilvl w:val="0"/>
          <w:numId w:val="17"/>
        </w:numPr>
      </w:pPr>
      <w:r>
        <w:t>Verwaltungseinhe</w:t>
      </w:r>
      <w:r w:rsidR="004F30E7">
        <w:t>iten bezeichnen Einträge in der spezifischen Datenbank welche Referenzen auf die jeweilige: Stack-, Card- und Door-DB besitzt.</w:t>
      </w:r>
      <w:bookmarkStart w:id="0" w:name="_GoBack"/>
      <w:bookmarkEnd w:id="0"/>
    </w:p>
    <w:p w:rsidR="003C3ED0" w:rsidRPr="00D5083A" w:rsidRDefault="003C3ED0" w:rsidP="00D5083A"/>
    <w:sectPr w:rsidR="003C3ED0" w:rsidRPr="00D5083A" w:rsidSect="00E467E4">
      <w:headerReference w:type="default" r:id="rId8"/>
      <w:footerReference w:type="default" r:id="rId9"/>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83A" w:rsidRDefault="00D5083A" w:rsidP="007F3E8A">
      <w:pPr>
        <w:spacing w:after="0" w:line="240" w:lineRule="auto"/>
      </w:pPr>
      <w:r>
        <w:separator/>
      </w:r>
    </w:p>
  </w:endnote>
  <w:endnote w:type="continuationSeparator" w:id="0">
    <w:p w:rsidR="00D5083A" w:rsidRDefault="00D5083A"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Light">
    <w:panose1 w:val="020B05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14:anchorId="6C3A5500" wp14:editId="14DBD1D8">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B7E28"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2C5CB5">
              <w:rPr>
                <w:bCs/>
                <w:noProof/>
              </w:rPr>
              <w:t>3</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2C5CB5">
              <w:rPr>
                <w:bCs/>
                <w:noProof/>
              </w:rPr>
              <w:t>3</w:t>
            </w:r>
            <w:r w:rsidR="00DF368F">
              <w:rPr>
                <w:b w:val="0"/>
                <w:bCs/>
                <w:sz w:val="24"/>
                <w:szCs w:val="24"/>
              </w:rPr>
              <w:fldChar w:fldCharType="end"/>
            </w:r>
          </w:p>
        </w:sdtContent>
      </w:sdt>
    </w:sdtContent>
  </w:sdt>
  <w:p w:rsidR="00DF368F" w:rsidRDefault="002C5CB5" w:rsidP="00DF368F">
    <w:pPr>
      <w:pStyle w:val="Fuzeile"/>
    </w:pPr>
    <w:sdt>
      <w:sdtPr>
        <w:alias w:val="Titel"/>
        <w:tag w:val=""/>
        <w:id w:val="769360308"/>
        <w:placeholder>
          <w:docPart w:val="0292BB1BD0034AE1B909A14C5F246156"/>
        </w:placeholder>
        <w:dataBinding w:prefixMappings="xmlns:ns0='http://purl.org/dc/elements/1.1/' xmlns:ns1='http://schemas.openxmlformats.org/package/2006/metadata/core-properties' " w:xpath="/ns1:coreProperties[1]/ns0:title[1]" w:storeItemID="{6C3C8BC8-F283-45AE-878A-BAB7291924A1}"/>
        <w:text/>
      </w:sdtPr>
      <w:sdtEndPr/>
      <w:sdtContent>
        <w:r w:rsidR="001F28E8">
          <w:t>Analyse.docx</w:t>
        </w:r>
      </w:sdtContent>
    </w:sdt>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83A" w:rsidRDefault="00D5083A" w:rsidP="007F3E8A">
      <w:pPr>
        <w:spacing w:after="0" w:line="240" w:lineRule="auto"/>
      </w:pPr>
      <w:r>
        <w:separator/>
      </w:r>
    </w:p>
  </w:footnote>
  <w:footnote w:type="continuationSeparator" w:id="0">
    <w:p w:rsidR="00D5083A" w:rsidRDefault="00D5083A"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7951B"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r>
    <w:sdt>
      <w:sdtPr>
        <w:alias w:val="Autor"/>
        <w:tag w:val=""/>
        <w:id w:val="-123234953"/>
        <w:placeholder>
          <w:docPart w:val="0292BB1BD0034AE1B909A14C5F246156"/>
        </w:placeholder>
        <w:dataBinding w:prefixMappings="xmlns:ns0='http://purl.org/dc/elements/1.1/' xmlns:ns1='http://schemas.openxmlformats.org/package/2006/metadata/core-properties' " w:xpath="/ns1:coreProperties[1]/ns0:creator[1]" w:storeItemID="{6C3C8BC8-F283-45AE-878A-BAB7291924A1}"/>
        <w:text/>
      </w:sdtPr>
      <w:sdtEndPr/>
      <w:sdtContent>
        <w:r w:rsidR="00D25B99">
          <w:t>Frithjof Hoppe</w:t>
        </w:r>
      </w:sdtContent>
    </w:sdt>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3F6F24">
      <w:rPr>
        <w:noProof/>
      </w:rPr>
      <w:t>21.06.2017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9763C1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5587C18"/>
    <w:multiLevelType w:val="hybridMultilevel"/>
    <w:tmpl w:val="D19836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626D3E83"/>
    <w:multiLevelType w:val="multilevel"/>
    <w:tmpl w:val="0807001D"/>
    <w:numStyleLink w:val="Listen"/>
  </w:abstractNum>
  <w:abstractNum w:abstractNumId="15" w15:restartNumberingAfterBreak="0">
    <w:nsid w:val="73031A12"/>
    <w:multiLevelType w:val="multilevel"/>
    <w:tmpl w:val="0807001D"/>
    <w:numStyleLink w:val="Listen"/>
  </w:abstractNum>
  <w:num w:numId="1">
    <w:abstractNumId w:val="12"/>
  </w:num>
  <w:num w:numId="2">
    <w:abstractNumId w:val="10"/>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5"/>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3A"/>
    <w:rsid w:val="000764C0"/>
    <w:rsid w:val="00080770"/>
    <w:rsid w:val="0011313B"/>
    <w:rsid w:val="00130BA1"/>
    <w:rsid w:val="001F28E8"/>
    <w:rsid w:val="00256556"/>
    <w:rsid w:val="00276455"/>
    <w:rsid w:val="002B6F4A"/>
    <w:rsid w:val="002C5CB5"/>
    <w:rsid w:val="002E3FED"/>
    <w:rsid w:val="0033548B"/>
    <w:rsid w:val="003A17C7"/>
    <w:rsid w:val="003C3ED0"/>
    <w:rsid w:val="003F6F24"/>
    <w:rsid w:val="0043387D"/>
    <w:rsid w:val="00493978"/>
    <w:rsid w:val="004A09B4"/>
    <w:rsid w:val="004E583C"/>
    <w:rsid w:val="004F30E7"/>
    <w:rsid w:val="004F335C"/>
    <w:rsid w:val="00506184"/>
    <w:rsid w:val="00541A22"/>
    <w:rsid w:val="005A67ED"/>
    <w:rsid w:val="005F4DF4"/>
    <w:rsid w:val="00663B73"/>
    <w:rsid w:val="006B70E9"/>
    <w:rsid w:val="006C640C"/>
    <w:rsid w:val="006F4807"/>
    <w:rsid w:val="007222DA"/>
    <w:rsid w:val="00746807"/>
    <w:rsid w:val="0077021E"/>
    <w:rsid w:val="0078025E"/>
    <w:rsid w:val="007F3E8A"/>
    <w:rsid w:val="00806346"/>
    <w:rsid w:val="00861DCF"/>
    <w:rsid w:val="00873CF8"/>
    <w:rsid w:val="008B68E8"/>
    <w:rsid w:val="008C493B"/>
    <w:rsid w:val="008F7428"/>
    <w:rsid w:val="009771B4"/>
    <w:rsid w:val="00985608"/>
    <w:rsid w:val="009A2C80"/>
    <w:rsid w:val="009A6173"/>
    <w:rsid w:val="00A57A80"/>
    <w:rsid w:val="00AB382B"/>
    <w:rsid w:val="00B23E19"/>
    <w:rsid w:val="00CD59B3"/>
    <w:rsid w:val="00D0690F"/>
    <w:rsid w:val="00D07C8B"/>
    <w:rsid w:val="00D25B99"/>
    <w:rsid w:val="00D5083A"/>
    <w:rsid w:val="00D71362"/>
    <w:rsid w:val="00D7479F"/>
    <w:rsid w:val="00DC6C7D"/>
    <w:rsid w:val="00DF368F"/>
    <w:rsid w:val="00E467E4"/>
    <w:rsid w:val="00E971B3"/>
    <w:rsid w:val="00E97A0B"/>
    <w:rsid w:val="00EF5935"/>
    <w:rsid w:val="00F1764A"/>
    <w:rsid w:val="00FB1182"/>
    <w:rsid w:val="00FB33EB"/>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2AC4FE8-C193-49CE-81AF-1E42A1D7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Mitarbeiter\FrithjofHoppe\Vorlagen\CC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92BB1BD0034AE1B909A14C5F246156"/>
        <w:category>
          <w:name w:val="Allgemein"/>
          <w:gallery w:val="placeholder"/>
        </w:category>
        <w:types>
          <w:type w:val="bbPlcHdr"/>
        </w:types>
        <w:behaviors>
          <w:behavior w:val="content"/>
        </w:behaviors>
        <w:guid w:val="{0FC3566B-ADA4-435D-B92D-948B60B0CFF2}"/>
      </w:docPartPr>
      <w:docPartBody>
        <w:p w:rsidR="00342334" w:rsidRDefault="00481529">
          <w:r w:rsidRPr="00E2088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Light">
    <w:panose1 w:val="020B05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29"/>
    <w:rsid w:val="00342334"/>
    <w:rsid w:val="004815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815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CCVorlage.dotx</Template>
  <TotalTime>0</TotalTime>
  <Pages>3</Pages>
  <Words>363</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Analyse.docx</dc:title>
  <dc:subject/>
  <dc:creator>Frithjof Hoppe</dc:creator>
  <cp:keywords/>
  <dc:description/>
  <cp:lastModifiedBy>Philippe Krüttli</cp:lastModifiedBy>
  <cp:revision>13</cp:revision>
  <dcterms:created xsi:type="dcterms:W3CDTF">2017-06-15T13:29:00Z</dcterms:created>
  <dcterms:modified xsi:type="dcterms:W3CDTF">2017-06-21T12:20:00Z</dcterms:modified>
</cp:coreProperties>
</file>