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AA3" w:rsidRDefault="00805AA3" w:rsidP="00805AA3">
      <w:pPr>
        <w:pStyle w:val="Titel"/>
      </w:pPr>
      <w:r>
        <w:t>Referentielle Integritätsbedingungen</w:t>
      </w:r>
    </w:p>
    <w:p w:rsidR="00AE0C08" w:rsidRDefault="00AE0C08" w:rsidP="00805AA3">
      <w:r>
        <w:t>In der Benutzerverwaltung der Applikation „WISSLearncards“</w:t>
      </w:r>
    </w:p>
    <w:p w:rsidR="00805AA3" w:rsidRDefault="00805AA3" w:rsidP="00805AA3">
      <w:pPr>
        <w:rPr>
          <w:rFonts w:eastAsiaTheme="majorEastAsia" w:cstheme="majorBidi"/>
          <w:spacing w:val="-10"/>
          <w:kern w:val="28"/>
          <w:sz w:val="72"/>
          <w:szCs w:val="56"/>
        </w:rPr>
      </w:pPr>
      <w:r>
        <w:br w:type="page"/>
      </w:r>
    </w:p>
    <w:p w:rsidR="00805AA3" w:rsidRDefault="00805AA3" w:rsidP="00805AA3">
      <w:pPr>
        <w:pStyle w:val="berschrift1"/>
      </w:pPr>
      <w:r>
        <w:lastRenderedPageBreak/>
        <w:t>Tabelle</w:t>
      </w:r>
    </w:p>
    <w:p w:rsidR="00805AA3" w:rsidRDefault="003E53A5" w:rsidP="00805AA3">
      <w:r w:rsidRPr="003E53A5">
        <w:rPr>
          <w:noProof/>
        </w:rPr>
        <w:drawing>
          <wp:inline distT="0" distB="0" distL="0" distR="0">
            <wp:extent cx="5759450" cy="4326751"/>
            <wp:effectExtent l="0" t="0" r="0" b="0"/>
            <wp:docPr id="1" name="Grafik 1" descr="Z:\Projekte\CC_WISSLearnCards\UserStory1_User\Konzept_Phase1\Modellierung\ERD_Benutzererfassung_WISSLearnCa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Projekte\CC_WISSLearnCards\UserStory1_User\Konzept_Phase1\Modellierung\ERD_Benutzererfassung_WISSLearnCard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2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ell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805AA3" w:rsidRPr="00805AA3" w:rsidTr="00805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:rsidR="00805AA3" w:rsidRPr="00805AA3" w:rsidRDefault="00805AA3" w:rsidP="00805AA3">
            <w:pPr>
              <w:tabs>
                <w:tab w:val="left" w:pos="3982"/>
              </w:tabs>
              <w:rPr>
                <w:color w:val="FFFFFF" w:themeColor="background1"/>
              </w:rPr>
            </w:pPr>
            <w:r w:rsidRPr="00805AA3">
              <w:rPr>
                <w:color w:val="FFFFFF" w:themeColor="background1"/>
              </w:rPr>
              <w:t>Tabelle A</w:t>
            </w:r>
          </w:p>
        </w:tc>
        <w:tc>
          <w:tcPr>
            <w:tcW w:w="3020" w:type="dxa"/>
          </w:tcPr>
          <w:p w:rsidR="00805AA3" w:rsidRPr="00805AA3" w:rsidRDefault="00805AA3" w:rsidP="00805AA3">
            <w:pPr>
              <w:tabs>
                <w:tab w:val="left" w:pos="3982"/>
              </w:tabs>
              <w:rPr>
                <w:color w:val="FFFFFF" w:themeColor="background1"/>
              </w:rPr>
            </w:pPr>
            <w:r w:rsidRPr="00805AA3">
              <w:rPr>
                <w:color w:val="FFFFFF" w:themeColor="background1"/>
              </w:rPr>
              <w:t>Beziehung</w:t>
            </w:r>
          </w:p>
        </w:tc>
        <w:tc>
          <w:tcPr>
            <w:tcW w:w="3020" w:type="dxa"/>
          </w:tcPr>
          <w:p w:rsidR="00805AA3" w:rsidRPr="00805AA3" w:rsidRDefault="00805AA3" w:rsidP="00805AA3">
            <w:pPr>
              <w:tabs>
                <w:tab w:val="left" w:pos="3982"/>
              </w:tabs>
              <w:rPr>
                <w:color w:val="FFFFFF" w:themeColor="background1"/>
              </w:rPr>
            </w:pPr>
            <w:r w:rsidRPr="00805AA3">
              <w:rPr>
                <w:color w:val="FFFFFF" w:themeColor="background1"/>
              </w:rPr>
              <w:t>Tabelle B</w:t>
            </w:r>
          </w:p>
        </w:tc>
      </w:tr>
      <w:tr w:rsidR="00805AA3" w:rsidTr="00805AA3">
        <w:tc>
          <w:tcPr>
            <w:tcW w:w="3020" w:type="dxa"/>
          </w:tcPr>
          <w:p w:rsidR="00805AA3" w:rsidRDefault="00805AA3" w:rsidP="00805AA3">
            <w:pPr>
              <w:tabs>
                <w:tab w:val="left" w:pos="3982"/>
              </w:tabs>
            </w:pPr>
            <w:r>
              <w:t>User</w:t>
            </w:r>
          </w:p>
        </w:tc>
        <w:tc>
          <w:tcPr>
            <w:tcW w:w="3020" w:type="dxa"/>
          </w:tcPr>
          <w:p w:rsidR="00805AA3" w:rsidRDefault="00805AA3" w:rsidP="00805AA3">
            <w:pPr>
              <w:tabs>
                <w:tab w:val="left" w:pos="3982"/>
              </w:tabs>
            </w:pPr>
            <w:r>
              <w:t>ON DELETE CASCADE</w:t>
            </w:r>
          </w:p>
          <w:p w:rsidR="00805AA3" w:rsidRDefault="00805AA3" w:rsidP="00805AA3">
            <w:pPr>
              <w:tabs>
                <w:tab w:val="left" w:pos="3982"/>
              </w:tabs>
            </w:pPr>
            <w:r>
              <w:t>ON UPDATE CASCADE</w:t>
            </w:r>
          </w:p>
        </w:tc>
        <w:tc>
          <w:tcPr>
            <w:tcW w:w="3020" w:type="dxa"/>
          </w:tcPr>
          <w:p w:rsidR="00805AA3" w:rsidRDefault="00805AA3" w:rsidP="00805AA3">
            <w:pPr>
              <w:tabs>
                <w:tab w:val="left" w:pos="3982"/>
              </w:tabs>
            </w:pPr>
            <w:r>
              <w:t>UserInGroup</w:t>
            </w:r>
          </w:p>
        </w:tc>
      </w:tr>
      <w:tr w:rsidR="00805AA3" w:rsidTr="00805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20" w:type="dxa"/>
          </w:tcPr>
          <w:p w:rsidR="00805AA3" w:rsidRDefault="00805AA3" w:rsidP="002F1EEA">
            <w:pPr>
              <w:tabs>
                <w:tab w:val="left" w:pos="3982"/>
              </w:tabs>
            </w:pPr>
            <w:r>
              <w:t>Group</w:t>
            </w:r>
          </w:p>
        </w:tc>
        <w:tc>
          <w:tcPr>
            <w:tcW w:w="3020" w:type="dxa"/>
          </w:tcPr>
          <w:p w:rsidR="00805AA3" w:rsidRDefault="00805AA3" w:rsidP="002F1EEA">
            <w:pPr>
              <w:tabs>
                <w:tab w:val="left" w:pos="3982"/>
              </w:tabs>
            </w:pPr>
            <w:r>
              <w:t>ON DELETE CASCADE</w:t>
            </w:r>
          </w:p>
          <w:p w:rsidR="00805AA3" w:rsidRDefault="00805AA3" w:rsidP="002F1EEA">
            <w:pPr>
              <w:tabs>
                <w:tab w:val="left" w:pos="3982"/>
              </w:tabs>
            </w:pPr>
            <w:r>
              <w:t>ON UPDATE CASCADE</w:t>
            </w:r>
          </w:p>
        </w:tc>
        <w:tc>
          <w:tcPr>
            <w:tcW w:w="3020" w:type="dxa"/>
          </w:tcPr>
          <w:p w:rsidR="00805AA3" w:rsidRDefault="00805AA3" w:rsidP="002F1EEA">
            <w:pPr>
              <w:tabs>
                <w:tab w:val="left" w:pos="3982"/>
              </w:tabs>
            </w:pPr>
            <w:r>
              <w:t>UserInGroup</w:t>
            </w:r>
          </w:p>
        </w:tc>
      </w:tr>
      <w:tr w:rsidR="00805AA3" w:rsidTr="00805AA3">
        <w:tc>
          <w:tcPr>
            <w:tcW w:w="3020" w:type="dxa"/>
          </w:tcPr>
          <w:p w:rsidR="00805AA3" w:rsidRDefault="00805AA3" w:rsidP="00805AA3">
            <w:pPr>
              <w:tabs>
                <w:tab w:val="left" w:pos="3982"/>
              </w:tabs>
            </w:pPr>
            <w:r>
              <w:t>User</w:t>
            </w:r>
          </w:p>
        </w:tc>
        <w:tc>
          <w:tcPr>
            <w:tcW w:w="3020" w:type="dxa"/>
          </w:tcPr>
          <w:p w:rsidR="00805AA3" w:rsidRDefault="00805AA3" w:rsidP="00805AA3">
            <w:pPr>
              <w:tabs>
                <w:tab w:val="left" w:pos="3982"/>
              </w:tabs>
            </w:pPr>
            <w:r>
              <w:t>ON DELETE SET NULL</w:t>
            </w:r>
          </w:p>
          <w:p w:rsidR="00805AA3" w:rsidRDefault="00805AA3" w:rsidP="00805AA3">
            <w:pPr>
              <w:tabs>
                <w:tab w:val="left" w:pos="3982"/>
              </w:tabs>
            </w:pPr>
            <w:r>
              <w:t>ON UPDATE CASCADE</w:t>
            </w:r>
          </w:p>
        </w:tc>
        <w:tc>
          <w:tcPr>
            <w:tcW w:w="3020" w:type="dxa"/>
          </w:tcPr>
          <w:p w:rsidR="00805AA3" w:rsidRDefault="00805AA3" w:rsidP="00805AA3">
            <w:pPr>
              <w:tabs>
                <w:tab w:val="left" w:pos="3982"/>
              </w:tabs>
            </w:pPr>
            <w:r>
              <w:t>DatamanagementToUser</w:t>
            </w:r>
          </w:p>
        </w:tc>
      </w:tr>
      <w:tr w:rsidR="00805AA3" w:rsidTr="002F1E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20" w:type="dxa"/>
          </w:tcPr>
          <w:p w:rsidR="00805AA3" w:rsidRDefault="00805AA3" w:rsidP="002F1EEA">
            <w:pPr>
              <w:tabs>
                <w:tab w:val="left" w:pos="3982"/>
              </w:tabs>
            </w:pPr>
            <w:r>
              <w:t>Group</w:t>
            </w:r>
          </w:p>
        </w:tc>
        <w:tc>
          <w:tcPr>
            <w:tcW w:w="3020" w:type="dxa"/>
          </w:tcPr>
          <w:p w:rsidR="00805AA3" w:rsidRDefault="00805AA3" w:rsidP="002F1EEA">
            <w:pPr>
              <w:tabs>
                <w:tab w:val="left" w:pos="3982"/>
              </w:tabs>
            </w:pPr>
            <w:r>
              <w:t>ON DELETE SET NULL</w:t>
            </w:r>
          </w:p>
          <w:p w:rsidR="00805AA3" w:rsidRDefault="00805AA3" w:rsidP="002F1EEA">
            <w:pPr>
              <w:tabs>
                <w:tab w:val="left" w:pos="3982"/>
              </w:tabs>
            </w:pPr>
            <w:r>
              <w:t>ON UPDATE CASCADE</w:t>
            </w:r>
          </w:p>
        </w:tc>
        <w:tc>
          <w:tcPr>
            <w:tcW w:w="3020" w:type="dxa"/>
          </w:tcPr>
          <w:p w:rsidR="00805AA3" w:rsidRDefault="00805AA3" w:rsidP="002F1EEA">
            <w:pPr>
              <w:tabs>
                <w:tab w:val="left" w:pos="3982"/>
              </w:tabs>
            </w:pPr>
            <w:r>
              <w:t>DatamanagementToUser</w:t>
            </w:r>
          </w:p>
        </w:tc>
      </w:tr>
      <w:tr w:rsidR="00805AA3" w:rsidTr="002F1EEA">
        <w:tc>
          <w:tcPr>
            <w:tcW w:w="3020" w:type="dxa"/>
          </w:tcPr>
          <w:p w:rsidR="00805AA3" w:rsidRDefault="00805AA3" w:rsidP="002F1EEA">
            <w:pPr>
              <w:tabs>
                <w:tab w:val="left" w:pos="3982"/>
              </w:tabs>
            </w:pPr>
            <w:r>
              <w:t>Datamanagement</w:t>
            </w:r>
          </w:p>
        </w:tc>
        <w:tc>
          <w:tcPr>
            <w:tcW w:w="3020" w:type="dxa"/>
          </w:tcPr>
          <w:p w:rsidR="00805AA3" w:rsidRDefault="00805AA3" w:rsidP="002F1EEA">
            <w:pPr>
              <w:tabs>
                <w:tab w:val="left" w:pos="3982"/>
              </w:tabs>
            </w:pPr>
            <w:r>
              <w:t>ON DELETE CASACDE</w:t>
            </w:r>
          </w:p>
          <w:p w:rsidR="00805AA3" w:rsidRDefault="00805AA3" w:rsidP="002F1EEA">
            <w:pPr>
              <w:tabs>
                <w:tab w:val="left" w:pos="3982"/>
              </w:tabs>
            </w:pPr>
            <w:r>
              <w:t>ON UPDATE CASCADE</w:t>
            </w:r>
          </w:p>
        </w:tc>
        <w:tc>
          <w:tcPr>
            <w:tcW w:w="3020" w:type="dxa"/>
          </w:tcPr>
          <w:p w:rsidR="00805AA3" w:rsidRDefault="00805AA3" w:rsidP="002F1EEA">
            <w:pPr>
              <w:tabs>
                <w:tab w:val="left" w:pos="3982"/>
              </w:tabs>
            </w:pPr>
            <w:r>
              <w:t>DatamanagementToUser</w:t>
            </w:r>
          </w:p>
        </w:tc>
      </w:tr>
      <w:tr w:rsidR="00805AA3" w:rsidTr="00805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20" w:type="dxa"/>
          </w:tcPr>
          <w:p w:rsidR="00805AA3" w:rsidRDefault="00805AA3" w:rsidP="00805AA3">
            <w:pPr>
              <w:tabs>
                <w:tab w:val="left" w:pos="3982"/>
              </w:tabs>
            </w:pPr>
            <w:r>
              <w:t>Trash</w:t>
            </w:r>
          </w:p>
        </w:tc>
        <w:tc>
          <w:tcPr>
            <w:tcW w:w="3020" w:type="dxa"/>
          </w:tcPr>
          <w:p w:rsidR="00805AA3" w:rsidRDefault="00805AA3" w:rsidP="00805AA3">
            <w:pPr>
              <w:tabs>
                <w:tab w:val="left" w:pos="3982"/>
              </w:tabs>
            </w:pPr>
            <w:r>
              <w:t>ON DELETE CASCADE</w:t>
            </w:r>
          </w:p>
          <w:p w:rsidR="00805AA3" w:rsidRDefault="00805AA3" w:rsidP="00805AA3">
            <w:pPr>
              <w:tabs>
                <w:tab w:val="left" w:pos="3982"/>
              </w:tabs>
            </w:pPr>
            <w:r>
              <w:t>ON UPDATE CASCADE</w:t>
            </w:r>
          </w:p>
        </w:tc>
        <w:tc>
          <w:tcPr>
            <w:tcW w:w="3020" w:type="dxa"/>
          </w:tcPr>
          <w:p w:rsidR="00805AA3" w:rsidRDefault="00805AA3" w:rsidP="00805AA3">
            <w:pPr>
              <w:tabs>
                <w:tab w:val="left" w:pos="3982"/>
              </w:tabs>
            </w:pPr>
            <w:r>
              <w:t>Datamanagement</w:t>
            </w:r>
          </w:p>
        </w:tc>
      </w:tr>
    </w:tbl>
    <w:p w:rsidR="00805AA3" w:rsidRPr="00805AA3" w:rsidRDefault="00805AA3" w:rsidP="00805AA3">
      <w:pPr>
        <w:tabs>
          <w:tab w:val="left" w:pos="3982"/>
        </w:tabs>
      </w:pPr>
    </w:p>
    <w:sectPr w:rsidR="00805AA3" w:rsidRPr="00805AA3" w:rsidSect="00E467E4">
      <w:headerReference w:type="default" r:id="rId9"/>
      <w:footerReference w:type="default" r:id="rId10"/>
      <w:pgSz w:w="11906" w:h="16838"/>
      <w:pgMar w:top="215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AA3" w:rsidRDefault="00805AA3" w:rsidP="007F3E8A">
      <w:pPr>
        <w:spacing w:after="0" w:line="240" w:lineRule="auto"/>
      </w:pPr>
      <w:r>
        <w:separator/>
      </w:r>
    </w:p>
  </w:endnote>
  <w:endnote w:type="continuationSeparator" w:id="0">
    <w:p w:rsidR="00805AA3" w:rsidRDefault="00805AA3" w:rsidP="007F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51071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F368F" w:rsidRDefault="00276455">
            <w:pPr>
              <w:pStyle w:val="Fuzeile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posOffset>2945615</wp:posOffset>
                      </wp:positionH>
                      <wp:positionV relativeFrom="paragraph">
                        <wp:posOffset>-1433634</wp:posOffset>
                      </wp:positionV>
                      <wp:extent cx="3600" cy="2880000"/>
                      <wp:effectExtent l="9525" t="0" r="25400" b="44450"/>
                      <wp:wrapNone/>
                      <wp:docPr id="5" name="Flussdiagramm: Verzöger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600" cy="2880000"/>
                              </a:xfrm>
                              <a:prstGeom prst="flowChartDela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F1FAAC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ussdiagramm: Verzögerung 5" o:spid="_x0000_s1026" type="#_x0000_t135" style="position:absolute;margin-left:231.95pt;margin-top:-112.9pt;width:.3pt;height:226.7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" fillcolor="black [3213]" strokecolor="black [3213]" strokeweight="1pt">
                      <w10:wrap anchorx="margin"/>
                    </v:shape>
                  </w:pict>
                </mc:Fallback>
              </mc:AlternateContent>
            </w:r>
            <w:r w:rsidR="00DF368F">
              <w:rPr>
                <w:lang w:val="de-DE"/>
              </w:rPr>
              <w:t xml:space="preserve">Seite </w:t>
            </w:r>
            <w:r w:rsidR="00DF368F">
              <w:rPr>
                <w:b w:val="0"/>
                <w:bCs/>
                <w:sz w:val="24"/>
                <w:szCs w:val="24"/>
              </w:rPr>
              <w:fldChar w:fldCharType="begin"/>
            </w:r>
            <w:r w:rsidR="00DF368F">
              <w:rPr>
                <w:bCs/>
              </w:rPr>
              <w:instrText>PAGE</w:instrText>
            </w:r>
            <w:r w:rsidR="00DF368F">
              <w:rPr>
                <w:b w:val="0"/>
                <w:bCs/>
                <w:sz w:val="24"/>
                <w:szCs w:val="24"/>
              </w:rPr>
              <w:fldChar w:fldCharType="separate"/>
            </w:r>
            <w:r w:rsidR="003E53A5">
              <w:rPr>
                <w:bCs/>
                <w:noProof/>
              </w:rPr>
              <w:t>2</w:t>
            </w:r>
            <w:r w:rsidR="00DF368F">
              <w:rPr>
                <w:b w:val="0"/>
                <w:bCs/>
                <w:sz w:val="24"/>
                <w:szCs w:val="24"/>
              </w:rPr>
              <w:fldChar w:fldCharType="end"/>
            </w:r>
            <w:r w:rsidR="00DF368F">
              <w:rPr>
                <w:lang w:val="de-DE"/>
              </w:rPr>
              <w:t xml:space="preserve"> von </w:t>
            </w:r>
            <w:r w:rsidR="00DF368F">
              <w:rPr>
                <w:b w:val="0"/>
                <w:bCs/>
                <w:sz w:val="24"/>
                <w:szCs w:val="24"/>
              </w:rPr>
              <w:fldChar w:fldCharType="begin"/>
            </w:r>
            <w:r w:rsidR="00DF368F">
              <w:rPr>
                <w:bCs/>
              </w:rPr>
              <w:instrText>NUMPAGES</w:instrText>
            </w:r>
            <w:r w:rsidR="00DF368F">
              <w:rPr>
                <w:b w:val="0"/>
                <w:bCs/>
                <w:sz w:val="24"/>
                <w:szCs w:val="24"/>
              </w:rPr>
              <w:fldChar w:fldCharType="separate"/>
            </w:r>
            <w:r w:rsidR="003E53A5">
              <w:rPr>
                <w:bCs/>
                <w:noProof/>
              </w:rPr>
              <w:t>2</w:t>
            </w:r>
            <w:r w:rsidR="00DF368F"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F368F" w:rsidRDefault="00AE0C08" w:rsidP="00DF368F">
    <w:pPr>
      <w:pStyle w:val="Fuzeile"/>
    </w:pPr>
    <w:fldSimple w:instr=" FILENAME \* MERGEFORMAT ">
      <w:r w:rsidR="00805AA3">
        <w:rPr>
          <w:noProof/>
        </w:rPr>
        <w:t>Dokument2</w:t>
      </w:r>
    </w:fldSimple>
    <w:r w:rsidR="00DF368F">
      <w:tab/>
    </w:r>
    <w:r w:rsidR="00DF368F">
      <w:tab/>
    </w:r>
    <w:sdt>
      <w:sdtPr>
        <w:alias w:val="Firmen-E-Mail-Adresse"/>
        <w:tag w:val=""/>
        <w:id w:val="1757168190"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 w:rsidR="00DF368F">
          <w:t>coffeecode@gmx.ch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AA3" w:rsidRDefault="00805AA3" w:rsidP="007F3E8A">
      <w:pPr>
        <w:spacing w:after="0" w:line="240" w:lineRule="auto"/>
      </w:pPr>
      <w:r>
        <w:separator/>
      </w:r>
    </w:p>
  </w:footnote>
  <w:footnote w:type="continuationSeparator" w:id="0">
    <w:p w:rsidR="00805AA3" w:rsidRDefault="00805AA3" w:rsidP="007F3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25E" w:rsidRDefault="0078025E" w:rsidP="00E971B3">
    <w:pPr>
      <w:pStyle w:val="Kopfzeile"/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4653718</wp:posOffset>
              </wp:positionH>
              <wp:positionV relativeFrom="paragraph">
                <wp:posOffset>-105630</wp:posOffset>
              </wp:positionV>
              <wp:extent cx="0" cy="679508"/>
              <wp:effectExtent l="0" t="0" r="19050" b="25400"/>
              <wp:wrapNone/>
              <wp:docPr id="2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79508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7B4A2E" id="Gerader Verbinde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5pt,-8.3pt" to="366.4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" strokecolor="black [3213]" strokeweight="1pt">
              <v:stroke joinstyle="miter"/>
            </v:line>
          </w:pict>
        </mc:Fallback>
      </mc:AlternateContent>
    </w:r>
    <w:r w:rsidR="004F335C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-457200</wp:posOffset>
          </wp:positionH>
          <wp:positionV relativeFrom="topMargin">
            <wp:posOffset>367030</wp:posOffset>
          </wp:positionV>
          <wp:extent cx="1152000" cy="7200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8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sdt>
      <w:sdtPr>
        <w:alias w:val="Autor"/>
        <w:tag w:val=""/>
        <w:id w:val="-12323495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25B99">
          <w:t>Frithjof Hoppe</w:t>
        </w:r>
      </w:sdtContent>
    </w:sdt>
  </w:p>
  <w:p w:rsidR="0078025E" w:rsidRDefault="0078025E">
    <w:pPr>
      <w:pStyle w:val="Kopfzeile"/>
    </w:pPr>
    <w:r>
      <w:tab/>
    </w:r>
    <w:r>
      <w:tab/>
    </w:r>
    <w:r w:rsidR="00F1764A">
      <w:fldChar w:fldCharType="begin"/>
    </w:r>
    <w:r w:rsidR="00F1764A">
      <w:instrText xml:space="preserve"> TIME \@ "dd.MM.yyyy" </w:instrText>
    </w:r>
    <w:r w:rsidR="00F1764A">
      <w:fldChar w:fldCharType="separate"/>
    </w:r>
    <w:r w:rsidR="003E53A5">
      <w:rPr>
        <w:noProof/>
      </w:rPr>
      <w:t>30.06.2017</w:t>
    </w:r>
    <w:r w:rsidR="00F1764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DC46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B438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888E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AE66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3"/>
    <w:multiLevelType w:val="singleLevel"/>
    <w:tmpl w:val="B844B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F24D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79763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AF4EE8"/>
    <w:multiLevelType w:val="multilevel"/>
    <w:tmpl w:val="0807001D"/>
    <w:styleLink w:val="Listen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 w:themeColor="text1"/>
        <w:sz w:val="20"/>
      </w:rPr>
    </w:lvl>
    <w:lvl w:ilvl="1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63E021A"/>
    <w:multiLevelType w:val="multilevel"/>
    <w:tmpl w:val="0807001D"/>
    <w:numStyleLink w:val="Listen"/>
  </w:abstractNum>
  <w:abstractNum w:abstractNumId="9" w15:restartNumberingAfterBreak="0">
    <w:nsid w:val="19895940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1282BF5"/>
    <w:multiLevelType w:val="multilevel"/>
    <w:tmpl w:val="28BE7A72"/>
    <w:lvl w:ilvl="0">
      <w:start w:val="1"/>
      <w:numFmt w:val="decimal"/>
      <w:pStyle w:val="NummerierteAufzhlu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E945C00"/>
    <w:multiLevelType w:val="multilevel"/>
    <w:tmpl w:val="E4A657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B191A8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6D3E83"/>
    <w:multiLevelType w:val="multilevel"/>
    <w:tmpl w:val="0807001D"/>
    <w:numStyleLink w:val="Listen"/>
  </w:abstractNum>
  <w:abstractNum w:abstractNumId="14" w15:restartNumberingAfterBreak="0">
    <w:nsid w:val="73031A12"/>
    <w:multiLevelType w:val="multilevel"/>
    <w:tmpl w:val="0807001D"/>
    <w:numStyleLink w:val="Listen"/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1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7"/>
  </w:num>
  <w:num w:numId="14">
    <w:abstractNumId w:val="14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A3"/>
    <w:rsid w:val="000764C0"/>
    <w:rsid w:val="00080770"/>
    <w:rsid w:val="0011313B"/>
    <w:rsid w:val="00256556"/>
    <w:rsid w:val="00276455"/>
    <w:rsid w:val="002B6F4A"/>
    <w:rsid w:val="002E3FED"/>
    <w:rsid w:val="0033548B"/>
    <w:rsid w:val="003A17C7"/>
    <w:rsid w:val="003E53A5"/>
    <w:rsid w:val="0043387D"/>
    <w:rsid w:val="00493978"/>
    <w:rsid w:val="004A09B4"/>
    <w:rsid w:val="004E583C"/>
    <w:rsid w:val="004F335C"/>
    <w:rsid w:val="00506184"/>
    <w:rsid w:val="00541A22"/>
    <w:rsid w:val="005A67ED"/>
    <w:rsid w:val="005F4DF4"/>
    <w:rsid w:val="00663B73"/>
    <w:rsid w:val="006B70E9"/>
    <w:rsid w:val="006C640C"/>
    <w:rsid w:val="006F4807"/>
    <w:rsid w:val="007222DA"/>
    <w:rsid w:val="00746807"/>
    <w:rsid w:val="0077021E"/>
    <w:rsid w:val="0078025E"/>
    <w:rsid w:val="007F3E8A"/>
    <w:rsid w:val="00805AA3"/>
    <w:rsid w:val="00806346"/>
    <w:rsid w:val="00873CF8"/>
    <w:rsid w:val="008B68E8"/>
    <w:rsid w:val="008C493B"/>
    <w:rsid w:val="008F7428"/>
    <w:rsid w:val="009771B4"/>
    <w:rsid w:val="00985608"/>
    <w:rsid w:val="009A2C80"/>
    <w:rsid w:val="00A57A80"/>
    <w:rsid w:val="00AB382B"/>
    <w:rsid w:val="00AE0C08"/>
    <w:rsid w:val="00B23E19"/>
    <w:rsid w:val="00CD59B3"/>
    <w:rsid w:val="00D0690F"/>
    <w:rsid w:val="00D07C8B"/>
    <w:rsid w:val="00D25B99"/>
    <w:rsid w:val="00D7479F"/>
    <w:rsid w:val="00DF368F"/>
    <w:rsid w:val="00E467E4"/>
    <w:rsid w:val="00E971B3"/>
    <w:rsid w:val="00E97A0B"/>
    <w:rsid w:val="00EF5935"/>
    <w:rsid w:val="00F1764A"/>
    <w:rsid w:val="00FE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E2A50D4A-5EF1-4210-9BE1-8E0D38A5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F5935"/>
    <w:rPr>
      <w:rFonts w:ascii="Segoe UI Light" w:hAnsi="Segoe UI Light"/>
      <w:b/>
      <w:color w:val="000000" w:themeColor="text1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5935"/>
    <w:pPr>
      <w:keepNext/>
      <w:keepLines/>
      <w:numPr>
        <w:numId w:val="10"/>
      </w:numPr>
      <w:spacing w:before="240" w:after="0"/>
      <w:outlineLvl w:val="0"/>
    </w:pPr>
    <w:rPr>
      <w:rFonts w:ascii="Segoe UI" w:eastAsiaTheme="majorEastAsia" w:hAnsi="Segoe U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5935"/>
    <w:pPr>
      <w:keepNext/>
      <w:keepLines/>
      <w:numPr>
        <w:ilvl w:val="1"/>
        <w:numId w:val="10"/>
      </w:numPr>
      <w:spacing w:before="40" w:after="0"/>
      <w:outlineLvl w:val="1"/>
    </w:pPr>
    <w:rPr>
      <w:rFonts w:ascii="Segoe UI" w:eastAsiaTheme="majorEastAsia" w:hAnsi="Segoe U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5935"/>
    <w:pPr>
      <w:numPr>
        <w:ilvl w:val="2"/>
        <w:numId w:val="10"/>
      </w:numPr>
      <w:outlineLvl w:val="2"/>
    </w:pPr>
    <w:rPr>
      <w:rFonts w:ascii="Segoe UI" w:hAnsi="Segoe UI"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F5935"/>
    <w:pPr>
      <w:keepNext/>
      <w:keepLines/>
      <w:numPr>
        <w:ilvl w:val="3"/>
        <w:numId w:val="10"/>
      </w:numPr>
      <w:spacing w:before="40" w:after="0"/>
      <w:outlineLvl w:val="3"/>
    </w:pPr>
    <w:rPr>
      <w:rFonts w:ascii="Segoe UI" w:eastAsiaTheme="majorEastAsia" w:hAnsi="Segoe UI" w:cstheme="majorBidi"/>
      <w:iCs/>
      <w:sz w:val="24"/>
    </w:rPr>
  </w:style>
  <w:style w:type="paragraph" w:styleId="berschrift5">
    <w:name w:val="heading 5"/>
    <w:basedOn w:val="berschrift3"/>
    <w:next w:val="Standard"/>
    <w:link w:val="berschrift5Zchn"/>
    <w:uiPriority w:val="9"/>
    <w:unhideWhenUsed/>
    <w:qFormat/>
    <w:rsid w:val="00EF5935"/>
    <w:pPr>
      <w:numPr>
        <w:ilvl w:val="4"/>
      </w:numPr>
      <w:outlineLvl w:val="4"/>
    </w:pPr>
    <w:rPr>
      <w:i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49397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397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397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49397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5935"/>
    <w:rPr>
      <w:rFonts w:ascii="Segoe UI" w:eastAsiaTheme="majorEastAsia" w:hAnsi="Segoe UI" w:cstheme="majorBidi"/>
      <w:b/>
      <w:color w:val="000000" w:themeColor="text1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B382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382B"/>
    <w:rPr>
      <w:rFonts w:ascii="Arial" w:eastAsiaTheme="majorEastAsia" w:hAnsi="Arial" w:cstheme="majorBidi"/>
      <w:color w:val="000000" w:themeColor="text1"/>
      <w:spacing w:val="-10"/>
      <w:kern w:val="28"/>
      <w:sz w:val="72"/>
      <w:szCs w:val="56"/>
    </w:rPr>
  </w:style>
  <w:style w:type="paragraph" w:customStyle="1" w:styleId="1TitelblattInformationen">
    <w:name w:val="1) Titelblatt_Informationen"/>
    <w:basedOn w:val="Titel"/>
    <w:link w:val="1TitelblattInformationenZchn"/>
    <w:rsid w:val="00AB382B"/>
    <w:pPr>
      <w:jc w:val="center"/>
    </w:pPr>
    <w:rPr>
      <w:rFonts w:cs="Arial"/>
      <w:sz w:val="28"/>
    </w:rPr>
  </w:style>
  <w:style w:type="character" w:customStyle="1" w:styleId="1TitelblattInformationenZchn">
    <w:name w:val="1) Titelblatt_Informationen Zchn"/>
    <w:basedOn w:val="TitelZchn"/>
    <w:link w:val="1TitelblattInformationen"/>
    <w:rsid w:val="00AB382B"/>
    <w:rPr>
      <w:rFonts w:ascii="Arial" w:eastAsiaTheme="majorEastAsia" w:hAnsi="Arial" w:cs="Arial"/>
      <w:color w:val="000000" w:themeColor="text1"/>
      <w:spacing w:val="-10"/>
      <w:kern w:val="28"/>
      <w:sz w:val="28"/>
      <w:szCs w:val="56"/>
    </w:rPr>
  </w:style>
  <w:style w:type="paragraph" w:customStyle="1" w:styleId="1Titelblattinfos">
    <w:name w:val="1) Titelblattinfos"/>
    <w:basedOn w:val="Standard"/>
    <w:link w:val="1TitelblattinfosZchn"/>
    <w:rsid w:val="00AB382B"/>
    <w:rPr>
      <w:sz w:val="28"/>
    </w:rPr>
  </w:style>
  <w:style w:type="character" w:customStyle="1" w:styleId="1TitelblattinfosZchn">
    <w:name w:val="1) Titelblattinfos Zchn"/>
    <w:basedOn w:val="Absatz-Standardschriftart"/>
    <w:link w:val="1Titelblattinfos"/>
    <w:rsid w:val="00AB382B"/>
    <w:rPr>
      <w:rFonts w:ascii="Arial" w:hAnsi="Arial"/>
      <w:color w:val="000000" w:themeColor="text1"/>
      <w:sz w:val="28"/>
    </w:rPr>
  </w:style>
  <w:style w:type="paragraph" w:customStyle="1" w:styleId="2Titelblattinfos">
    <w:name w:val="2) Titelblattinfos"/>
    <w:basedOn w:val="Standard"/>
    <w:link w:val="2TitelblattinfosZchn"/>
    <w:rsid w:val="00AB382B"/>
    <w:pPr>
      <w:jc w:val="center"/>
    </w:pPr>
    <w:rPr>
      <w:rFonts w:cs="Arial"/>
    </w:rPr>
  </w:style>
  <w:style w:type="character" w:customStyle="1" w:styleId="2TitelblattinfosZchn">
    <w:name w:val="2) Titelblattinfos Zchn"/>
    <w:basedOn w:val="Absatz-Standardschriftart"/>
    <w:link w:val="2Titelblattinfos"/>
    <w:rsid w:val="00AB382B"/>
    <w:rPr>
      <w:rFonts w:ascii="Arial" w:hAnsi="Arial" w:cs="Arial"/>
    </w:rPr>
  </w:style>
  <w:style w:type="paragraph" w:customStyle="1" w:styleId="3TitelblattKlasse">
    <w:name w:val="3) Titelblatt_Klasse"/>
    <w:basedOn w:val="Standard"/>
    <w:link w:val="3TitelblattKlasseZchn"/>
    <w:rsid w:val="00AB382B"/>
    <w:pPr>
      <w:jc w:val="center"/>
    </w:pPr>
    <w:rPr>
      <w:rFonts w:cs="Arial"/>
      <w:b w:val="0"/>
      <w:sz w:val="24"/>
    </w:rPr>
  </w:style>
  <w:style w:type="character" w:customStyle="1" w:styleId="3TitelblattKlasseZchn">
    <w:name w:val="3) Titelblatt_Klasse Zchn"/>
    <w:basedOn w:val="Absatz-Standardschriftart"/>
    <w:link w:val="3TitelblattKlasse"/>
    <w:rsid w:val="00AB382B"/>
    <w:rPr>
      <w:rFonts w:ascii="Arial" w:hAnsi="Arial" w:cs="Arial"/>
      <w:b/>
      <w:sz w:val="24"/>
    </w:rPr>
  </w:style>
  <w:style w:type="paragraph" w:customStyle="1" w:styleId="4TitelblattLehrperson">
    <w:name w:val="4) Titelblatt_Lehrperson"/>
    <w:basedOn w:val="Standard"/>
    <w:link w:val="4TitelblattLehrpersonZchn"/>
    <w:rsid w:val="00AB382B"/>
    <w:pPr>
      <w:jc w:val="center"/>
    </w:pPr>
    <w:rPr>
      <w:rFonts w:cs="Arial"/>
      <w:sz w:val="24"/>
    </w:rPr>
  </w:style>
  <w:style w:type="character" w:customStyle="1" w:styleId="4TitelblattLehrpersonZchn">
    <w:name w:val="4) Titelblatt_Lehrperson Zchn"/>
    <w:basedOn w:val="Absatz-Standardschriftart"/>
    <w:link w:val="4TitelblattLehrperson"/>
    <w:rsid w:val="00AB382B"/>
    <w:rPr>
      <w:rFonts w:ascii="Arial" w:hAnsi="Arial" w:cs="Arial"/>
      <w:sz w:val="24"/>
    </w:rPr>
  </w:style>
  <w:style w:type="paragraph" w:customStyle="1" w:styleId="Inhaltsverzeichnisberschrift">
    <w:name w:val="Inhaltsverzeichnis_Überschrift"/>
    <w:basedOn w:val="berschrift1"/>
    <w:link w:val="InhaltsverzeichnisberschriftZchn"/>
    <w:rsid w:val="00746807"/>
  </w:style>
  <w:style w:type="character" w:customStyle="1" w:styleId="InhaltsverzeichnisberschriftZchn">
    <w:name w:val="Inhaltsverzeichnis_Überschrift Zchn"/>
    <w:basedOn w:val="berschrift1Zchn"/>
    <w:link w:val="Inhaltsverzeichnisberschrift"/>
    <w:rsid w:val="0074680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Mittelberschrift">
    <w:name w:val="Mittelüberschrift"/>
    <w:basedOn w:val="berschrift3"/>
    <w:link w:val="MittelberschriftZchn"/>
    <w:rsid w:val="002B6F4A"/>
    <w:pPr>
      <w:spacing w:before="60" w:line="240" w:lineRule="auto"/>
      <w:ind w:left="851" w:hanging="851"/>
    </w:pPr>
    <w:rPr>
      <w:rFonts w:ascii="Arial" w:hAnsi="Arial"/>
      <w:b w:val="0"/>
    </w:rPr>
  </w:style>
  <w:style w:type="character" w:customStyle="1" w:styleId="MittelberschriftZchn">
    <w:name w:val="Mittelüberschrift Zchn"/>
    <w:basedOn w:val="berschrift3Zchn"/>
    <w:link w:val="Mittelberschrift"/>
    <w:rsid w:val="002B6F4A"/>
    <w:rPr>
      <w:rFonts w:ascii="Arial" w:eastAsiaTheme="majorEastAsia" w:hAnsi="Arial" w:cstheme="majorBidi"/>
      <w:b w:val="0"/>
      <w:color w:val="000000" w:themeColor="text1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5935"/>
    <w:rPr>
      <w:rFonts w:ascii="Segoe UI" w:hAnsi="Segoe UI"/>
      <w:b/>
      <w:color w:val="000000" w:themeColor="text1"/>
      <w:sz w:val="26"/>
    </w:rPr>
  </w:style>
  <w:style w:type="paragraph" w:customStyle="1" w:styleId="NummerierteAufzhlung">
    <w:name w:val="Nummerierte Aufzählung"/>
    <w:basedOn w:val="Listenabsatz"/>
    <w:link w:val="NummerierteAufzhlungZchn"/>
    <w:rsid w:val="006B70E9"/>
    <w:pPr>
      <w:numPr>
        <w:numId w:val="2"/>
      </w:numPr>
      <w:ind w:left="360" w:hanging="360"/>
    </w:pPr>
    <w:rPr>
      <w:rFonts w:cs="Arial"/>
    </w:rPr>
  </w:style>
  <w:style w:type="character" w:customStyle="1" w:styleId="NummerierteAufzhlungZchn">
    <w:name w:val="Nummerierte Aufzählung Zchn"/>
    <w:basedOn w:val="Absatz-Standardschriftart"/>
    <w:link w:val="NummerierteAufzhlung"/>
    <w:rsid w:val="006B70E9"/>
    <w:rPr>
      <w:rFonts w:ascii="Arial" w:hAnsi="Arial" w:cs="Arial"/>
    </w:rPr>
  </w:style>
  <w:style w:type="paragraph" w:styleId="Listenabsatz">
    <w:name w:val="List Paragraph"/>
    <w:basedOn w:val="Standard"/>
    <w:uiPriority w:val="34"/>
    <w:rsid w:val="006B70E9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F5935"/>
    <w:rPr>
      <w:rFonts w:ascii="Segoe UI" w:hAnsi="Segoe UI"/>
      <w:b/>
      <w:i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5935"/>
    <w:rPr>
      <w:rFonts w:ascii="Segoe UI" w:eastAsiaTheme="majorEastAsia" w:hAnsi="Segoe UI" w:cstheme="majorBidi"/>
      <w:b/>
      <w:color w:val="000000" w:themeColor="text1"/>
      <w:sz w:val="28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F5935"/>
    <w:rPr>
      <w:rFonts w:ascii="Segoe UI" w:eastAsiaTheme="majorEastAsia" w:hAnsi="Segoe UI" w:cstheme="majorBidi"/>
      <w:b/>
      <w:iCs/>
      <w:color w:val="000000" w:themeColor="text1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3978"/>
    <w:rPr>
      <w:rFonts w:asciiTheme="majorHAnsi" w:eastAsiaTheme="majorEastAsia" w:hAnsiTheme="majorHAnsi" w:cstheme="majorBidi"/>
      <w:b/>
      <w:color w:val="1F4D78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3978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3978"/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93978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numbering" w:customStyle="1" w:styleId="Listen">
    <w:name w:val="Listen"/>
    <w:uiPriority w:val="99"/>
    <w:rsid w:val="0043387D"/>
    <w:pPr>
      <w:numPr>
        <w:numId w:val="13"/>
      </w:numPr>
    </w:pPr>
  </w:style>
  <w:style w:type="paragraph" w:styleId="Zitat">
    <w:name w:val="Quote"/>
    <w:basedOn w:val="Standard"/>
    <w:next w:val="Standard"/>
    <w:link w:val="ZitatZchn"/>
    <w:uiPriority w:val="29"/>
    <w:qFormat/>
    <w:rsid w:val="00E97A0B"/>
    <w:pPr>
      <w:spacing w:before="200"/>
      <w:ind w:left="864" w:right="864"/>
      <w:jc w:val="center"/>
    </w:pPr>
    <w:rPr>
      <w:rFonts w:ascii="Segoe UI" w:hAnsi="Segoe UI"/>
      <w:b w:val="0"/>
      <w:i/>
      <w:iCs/>
      <w:color w:val="404040" w:themeColor="text1" w:themeTint="BF"/>
      <w:sz w:val="22"/>
    </w:rPr>
  </w:style>
  <w:style w:type="character" w:customStyle="1" w:styleId="ZitatZchn">
    <w:name w:val="Zitat Zchn"/>
    <w:basedOn w:val="Absatz-Standardschriftart"/>
    <w:link w:val="Zitat"/>
    <w:uiPriority w:val="29"/>
    <w:rsid w:val="00E97A0B"/>
    <w:rPr>
      <w:rFonts w:ascii="Segoe UI" w:hAnsi="Segoe UI"/>
      <w:i/>
      <w:iCs/>
      <w:color w:val="404040" w:themeColor="text1" w:themeTint="BF"/>
    </w:rPr>
  </w:style>
  <w:style w:type="table" w:styleId="Tabellenraster">
    <w:name w:val="Table Grid"/>
    <w:basedOn w:val="NormaleTabelle"/>
    <w:uiPriority w:val="39"/>
    <w:rsid w:val="006F4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">
    <w:name w:val="Tabelle"/>
    <w:basedOn w:val="NormaleTabelle"/>
    <w:uiPriority w:val="99"/>
    <w:rsid w:val="006F4807"/>
    <w:pPr>
      <w:spacing w:after="0" w:line="240" w:lineRule="auto"/>
    </w:pPr>
    <w:rPr>
      <w:rFonts w:ascii="Segoe UI" w:hAnsi="Segoe UI"/>
    </w:rPr>
    <w:tblPr>
      <w:tblStyleRowBandSize w:val="1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blStylePr w:type="firstRow">
      <w:rPr>
        <w:rFonts w:ascii="Segoe UI" w:hAnsi="Segoe UI"/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2060"/>
      </w:tcPr>
    </w:tblStylePr>
    <w:tblStylePr w:type="lastRow">
      <w:tblPr/>
      <w:tcPr>
        <w:shd w:val="clear" w:color="auto" w:fill="002060"/>
      </w:tcPr>
    </w:tblStylePr>
    <w:tblStylePr w:type="band2Horz">
      <w:tblPr/>
      <w:tcPr>
        <w:shd w:val="clear" w:color="auto" w:fill="D9E2F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paragraph" w:styleId="Fuzeile">
    <w:name w:val="footer"/>
    <w:basedOn w:val="Standard"/>
    <w:link w:val="Fu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character" w:styleId="Platzhaltertext">
    <w:name w:val="Placeholder Text"/>
    <w:basedOn w:val="Absatz-Standardschriftart"/>
    <w:uiPriority w:val="99"/>
    <w:semiHidden/>
    <w:rsid w:val="003A17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Mitarbeiter\FrithjofHoppe\Vorlagen\CC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coffeecode@gmx.ch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CCVorlage.dotx</Template>
  <TotalTime>0</TotalTime>
  <Pages>2</Pages>
  <Words>69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Frithjof Hoppe</dc:creator>
  <cp:keywords/>
  <dc:description/>
  <cp:lastModifiedBy>Hoppe Frithjof</cp:lastModifiedBy>
  <cp:revision>2</cp:revision>
  <dcterms:created xsi:type="dcterms:W3CDTF">2017-06-21T08:26:00Z</dcterms:created>
  <dcterms:modified xsi:type="dcterms:W3CDTF">2017-06-30T06:00:00Z</dcterms:modified>
</cp:coreProperties>
</file>